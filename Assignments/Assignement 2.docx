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746"/>
        <w:gridCol w:w="7384"/>
      </w:tblGrid>
      <w:tr w:rsidR="00DF35B0" w:rsidRPr="009222CE" w14:paraId="398FB46D" w14:textId="77777777" w:rsidTr="00055013">
        <w:trPr>
          <w:trHeight w:val="900"/>
        </w:trPr>
        <w:tc>
          <w:tcPr>
            <w:tcW w:w="1746" w:type="dxa"/>
          </w:tcPr>
          <w:p w14:paraId="4001B32F" w14:textId="77777777" w:rsidR="00DF35B0" w:rsidRPr="009222CE" w:rsidRDefault="00DF35B0" w:rsidP="00055013">
            <w:pPr>
              <w:pStyle w:val="Heading1"/>
              <w:spacing w:before="0"/>
              <w:rPr>
                <w:sz w:val="20"/>
                <w:szCs w:val="20"/>
              </w:rPr>
            </w:pPr>
            <w:r w:rsidRPr="009222CE">
              <w:rPr>
                <w:noProof/>
                <w:sz w:val="20"/>
                <w:szCs w:val="20"/>
              </w:rPr>
              <w:drawing>
                <wp:inline distT="0" distB="0" distL="0" distR="0" wp14:anchorId="0FEB7DEA" wp14:editId="584A2C22">
                  <wp:extent cx="965200" cy="823908"/>
                  <wp:effectExtent l="0" t="0" r="6350" b="0"/>
                  <wp:docPr id="1" name="Picture 1" descr="FCC logo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CC logo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237" cy="824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4" w:type="dxa"/>
          </w:tcPr>
          <w:p w14:paraId="1C43E180" w14:textId="77777777" w:rsidR="00DF35B0" w:rsidRPr="009222CE" w:rsidRDefault="00DF35B0" w:rsidP="00055013">
            <w:pPr>
              <w:pStyle w:val="Heading1"/>
              <w:spacing w:before="0"/>
              <w:rPr>
                <w:sz w:val="24"/>
                <w:szCs w:val="24"/>
              </w:rPr>
            </w:pPr>
            <w:r w:rsidRPr="009222CE">
              <w:rPr>
                <w:sz w:val="24"/>
                <w:szCs w:val="24"/>
              </w:rPr>
              <w:t>FORMAN CHRISTIAN COLLEGE (A Chartered University)</w:t>
            </w:r>
          </w:p>
          <w:p w14:paraId="732EB3A7" w14:textId="4F12893E" w:rsidR="00DF35B0" w:rsidRPr="009222CE" w:rsidRDefault="00DF35B0" w:rsidP="00055013">
            <w:pPr>
              <w:pStyle w:val="Heading2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22CE">
              <w:rPr>
                <w:rFonts w:ascii="Times New Roman" w:hAnsi="Times New Roman"/>
                <w:sz w:val="24"/>
                <w:szCs w:val="24"/>
              </w:rPr>
              <w:t xml:space="preserve">COMP </w:t>
            </w:r>
            <w:r w:rsidR="001E43A9">
              <w:rPr>
                <w:rFonts w:ascii="Times New Roman" w:hAnsi="Times New Roman"/>
                <w:sz w:val="24"/>
                <w:szCs w:val="24"/>
              </w:rPr>
              <w:t>111</w:t>
            </w:r>
            <w:r w:rsidR="0046759C">
              <w:rPr>
                <w:rFonts w:ascii="Times New Roman" w:hAnsi="Times New Roman"/>
                <w:sz w:val="24"/>
                <w:szCs w:val="24"/>
              </w:rPr>
              <w:t xml:space="preserve"> Programming </w:t>
            </w:r>
            <w:r w:rsidR="001E43A9">
              <w:rPr>
                <w:rFonts w:ascii="Times New Roman" w:hAnsi="Times New Roman"/>
                <w:sz w:val="24"/>
                <w:szCs w:val="24"/>
              </w:rPr>
              <w:t>II</w:t>
            </w:r>
          </w:p>
          <w:p w14:paraId="61AF0ACC" w14:textId="77777777" w:rsidR="00DF35B0" w:rsidRDefault="000F1D35" w:rsidP="00055013">
            <w:pPr>
              <w:pStyle w:val="Heading2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 2021</w:t>
            </w:r>
          </w:p>
          <w:p w14:paraId="133E1B24" w14:textId="6598BCCA" w:rsidR="00DF35B0" w:rsidRPr="009222CE" w:rsidRDefault="00DF35B0" w:rsidP="0005501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222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Section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</w:t>
            </w:r>
            <w:r w:rsidRPr="009222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 </w:t>
            </w:r>
            <w:r w:rsidR="001D276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</w:p>
          <w:p w14:paraId="50A3DE30" w14:textId="5E5BBF3F" w:rsidR="00DF35B0" w:rsidRPr="00EB46C7" w:rsidRDefault="00DF35B0" w:rsidP="00055013">
            <w:pPr>
              <w:tabs>
                <w:tab w:val="center" w:pos="3584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B46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Instructor: </w:t>
            </w:r>
            <w:r w:rsidR="001D276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Anique Atique Alam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</w:p>
        </w:tc>
      </w:tr>
    </w:tbl>
    <w:p w14:paraId="59097D08" w14:textId="23377D8B" w:rsidR="00DF35B0" w:rsidRDefault="00DF35B0" w:rsidP="00DF35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</w:t>
      </w:r>
      <w:r w:rsidRPr="004554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C5CFF">
        <w:rPr>
          <w:rFonts w:ascii="Times New Roman" w:hAnsi="Times New Roman" w:cs="Times New Roman"/>
          <w:b/>
          <w:sz w:val="32"/>
          <w:szCs w:val="32"/>
        </w:rPr>
        <w:t>2</w:t>
      </w:r>
    </w:p>
    <w:p w14:paraId="433A9E51" w14:textId="1439E024" w:rsidR="00874BEA" w:rsidRPr="00874BEA" w:rsidRDefault="002B0DD6" w:rsidP="00874BEA">
      <w:pPr>
        <w:pStyle w:val="Heading2"/>
        <w:numPr>
          <w:ilvl w:val="0"/>
          <w:numId w:val="1"/>
        </w:numPr>
        <w:shd w:val="clear" w:color="auto" w:fill="DEEAF6" w:themeFill="accent1" w:themeFillTint="3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Voter Registration</w:t>
      </w:r>
    </w:p>
    <w:p w14:paraId="62CB7453" w14:textId="514564C8" w:rsidR="002B0DD6" w:rsidRDefault="002B0DD6" w:rsidP="006864ED">
      <w:pPr>
        <w:rPr>
          <w:rFonts w:ascii="Times New Roman" w:hAnsi="Times New Roman" w:cs="Times New Roman"/>
          <w:sz w:val="24"/>
          <w:szCs w:val="24"/>
        </w:rPr>
      </w:pPr>
      <w:r w:rsidRPr="002B0DD6">
        <w:rPr>
          <w:rFonts w:ascii="Times New Roman" w:hAnsi="Times New Roman" w:cs="Times New Roman"/>
          <w:sz w:val="24"/>
          <w:szCs w:val="24"/>
        </w:rPr>
        <w:t xml:space="preserve">You are required to develop a simple </w:t>
      </w:r>
      <w:r w:rsidRPr="002B0DD6">
        <w:rPr>
          <w:rFonts w:ascii="Times New Roman" w:hAnsi="Times New Roman" w:cs="Times New Roman"/>
          <w:sz w:val="24"/>
          <w:szCs w:val="24"/>
        </w:rPr>
        <w:t>console-based</w:t>
      </w:r>
      <w:r w:rsidRPr="002B0DD6">
        <w:rPr>
          <w:rFonts w:ascii="Times New Roman" w:hAnsi="Times New Roman" w:cs="Times New Roman"/>
          <w:sz w:val="24"/>
          <w:szCs w:val="24"/>
        </w:rPr>
        <w:t xml:space="preserve"> application for the registration of voters.</w:t>
      </w:r>
      <w:r w:rsidR="006864ED">
        <w:rPr>
          <w:rFonts w:ascii="Times New Roman" w:hAnsi="Times New Roman" w:cs="Times New Roman"/>
          <w:sz w:val="24"/>
          <w:szCs w:val="24"/>
        </w:rPr>
        <w:t xml:space="preserve"> </w:t>
      </w:r>
      <w:r w:rsidRPr="002B0DD6">
        <w:rPr>
          <w:rFonts w:ascii="Times New Roman" w:hAnsi="Times New Roman" w:cs="Times New Roman"/>
          <w:sz w:val="24"/>
          <w:szCs w:val="24"/>
        </w:rPr>
        <w:t>Your code should take data form user and save it into a text file.</w:t>
      </w:r>
      <w:r w:rsidR="006864ED">
        <w:rPr>
          <w:rFonts w:ascii="Times New Roman" w:hAnsi="Times New Roman" w:cs="Times New Roman"/>
          <w:sz w:val="24"/>
          <w:szCs w:val="24"/>
        </w:rPr>
        <w:t xml:space="preserve"> </w:t>
      </w:r>
      <w:r w:rsidRPr="002B0DD6">
        <w:rPr>
          <w:rFonts w:ascii="Times New Roman" w:hAnsi="Times New Roman" w:cs="Times New Roman"/>
          <w:sz w:val="24"/>
          <w:szCs w:val="24"/>
        </w:rPr>
        <w:t>You will make voter class and a VoterTest class.</w:t>
      </w:r>
      <w:r w:rsidR="006864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82704" w14:textId="4FFA486B" w:rsidR="006864ED" w:rsidRDefault="006864ED" w:rsidP="006864ED">
      <w:pPr>
        <w:rPr>
          <w:rFonts w:ascii="Times New Roman" w:hAnsi="Times New Roman" w:cs="Times New Roman"/>
          <w:sz w:val="24"/>
          <w:szCs w:val="24"/>
        </w:rPr>
      </w:pPr>
      <w:r w:rsidRPr="006864ED">
        <w:rPr>
          <w:rFonts w:ascii="Times New Roman" w:hAnsi="Times New Roman" w:cs="Times New Roman"/>
          <w:sz w:val="24"/>
          <w:szCs w:val="24"/>
        </w:rPr>
        <w:t>The Voter Class must have following attributes: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64ED">
        <w:rPr>
          <w:rFonts w:ascii="Times New Roman" w:hAnsi="Times New Roman" w:cs="Times New Roman"/>
          <w:sz w:val="24"/>
          <w:szCs w:val="24"/>
        </w:rPr>
        <w:t>National ID Card Number</w:t>
      </w:r>
      <w:r>
        <w:rPr>
          <w:rFonts w:ascii="Times New Roman" w:hAnsi="Times New Roman" w:cs="Times New Roman"/>
          <w:sz w:val="24"/>
          <w:szCs w:val="24"/>
        </w:rPr>
        <w:t>(*),</w:t>
      </w:r>
      <w:r w:rsidRPr="006864ED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6864ED">
        <w:rPr>
          <w:rFonts w:ascii="Times New Roman" w:hAnsi="Times New Roman" w:cs="Times New Roman"/>
          <w:sz w:val="24"/>
          <w:szCs w:val="24"/>
        </w:rPr>
        <w:t>Father/Husband’s name</w:t>
      </w:r>
      <w:r w:rsidR="00326BF6">
        <w:rPr>
          <w:rFonts w:ascii="Times New Roman" w:hAnsi="Times New Roman" w:cs="Times New Roman"/>
          <w:sz w:val="24"/>
          <w:szCs w:val="24"/>
        </w:rPr>
        <w:t xml:space="preserve">, </w:t>
      </w:r>
      <w:r w:rsidRPr="006864ED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6864ED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6864ED">
        <w:rPr>
          <w:rFonts w:ascii="Times New Roman" w:hAnsi="Times New Roman" w:cs="Times New Roman"/>
          <w:sz w:val="24"/>
          <w:szCs w:val="24"/>
        </w:rPr>
        <w:t>Province</w:t>
      </w:r>
      <w:r w:rsidR="00956D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83FCD" w14:textId="03DBB705" w:rsidR="00956D40" w:rsidRDefault="00956D40" w:rsidP="0068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data in a file using file handling. And while if you want retrieve the data use the previous data from the file.</w:t>
      </w:r>
    </w:p>
    <w:p w14:paraId="34E30AAC" w14:textId="77777777" w:rsidR="00956D40" w:rsidRPr="00956D40" w:rsidRDefault="00956D40" w:rsidP="00956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console menu should look like </w:t>
      </w:r>
      <w:r w:rsidRPr="00956D40">
        <w:rPr>
          <w:rFonts w:ascii="Times New Roman" w:hAnsi="Times New Roman" w:cs="Times New Roman"/>
          <w:sz w:val="24"/>
          <w:szCs w:val="24"/>
        </w:rPr>
        <w:t>Voter Registration Form:</w:t>
      </w:r>
    </w:p>
    <w:p w14:paraId="051D3178" w14:textId="77777777" w:rsidR="00956D40" w:rsidRPr="00956D40" w:rsidRDefault="00956D40" w:rsidP="00956D40">
      <w:pPr>
        <w:rPr>
          <w:rFonts w:ascii="Times New Roman" w:hAnsi="Times New Roman" w:cs="Times New Roman"/>
          <w:sz w:val="24"/>
          <w:szCs w:val="24"/>
        </w:rPr>
      </w:pPr>
      <w:r w:rsidRPr="00956D40">
        <w:rPr>
          <w:rFonts w:ascii="Times New Roman" w:hAnsi="Times New Roman" w:cs="Times New Roman"/>
          <w:sz w:val="24"/>
          <w:szCs w:val="24"/>
        </w:rPr>
        <w:t>1. Add New Voter</w:t>
      </w:r>
    </w:p>
    <w:p w14:paraId="4BFF78EC" w14:textId="77777777" w:rsidR="00956D40" w:rsidRPr="00956D40" w:rsidRDefault="00956D40" w:rsidP="00956D40">
      <w:pPr>
        <w:rPr>
          <w:rFonts w:ascii="Times New Roman" w:hAnsi="Times New Roman" w:cs="Times New Roman"/>
          <w:sz w:val="24"/>
          <w:szCs w:val="24"/>
        </w:rPr>
      </w:pPr>
      <w:r w:rsidRPr="00956D40">
        <w:rPr>
          <w:rFonts w:ascii="Times New Roman" w:hAnsi="Times New Roman" w:cs="Times New Roman"/>
          <w:sz w:val="24"/>
          <w:szCs w:val="24"/>
        </w:rPr>
        <w:t>2. List All Voters</w:t>
      </w:r>
    </w:p>
    <w:p w14:paraId="22CED5A5" w14:textId="139BAEA9" w:rsidR="00956D40" w:rsidRPr="00956D40" w:rsidRDefault="00956D40" w:rsidP="00956D40">
      <w:pPr>
        <w:rPr>
          <w:rFonts w:ascii="Times New Roman" w:hAnsi="Times New Roman" w:cs="Times New Roman"/>
          <w:sz w:val="24"/>
          <w:szCs w:val="24"/>
        </w:rPr>
      </w:pPr>
      <w:r w:rsidRPr="00956D40">
        <w:rPr>
          <w:rFonts w:ascii="Times New Roman" w:hAnsi="Times New Roman" w:cs="Times New Roman"/>
          <w:sz w:val="24"/>
          <w:szCs w:val="24"/>
        </w:rPr>
        <w:t>3. Find a Voter By Name</w:t>
      </w:r>
      <w:r>
        <w:rPr>
          <w:rFonts w:ascii="Times New Roman" w:hAnsi="Times New Roman" w:cs="Times New Roman"/>
          <w:sz w:val="24"/>
          <w:szCs w:val="24"/>
        </w:rPr>
        <w:t xml:space="preserve"> or by Id</w:t>
      </w:r>
      <w:r w:rsidR="00751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(ask user first what by what means you want to search)</w:t>
      </w:r>
    </w:p>
    <w:p w14:paraId="1F08ED52" w14:textId="73E6E199" w:rsidR="00956D40" w:rsidRDefault="00956D40" w:rsidP="00956D40">
      <w:pPr>
        <w:rPr>
          <w:rFonts w:ascii="Times New Roman" w:hAnsi="Times New Roman" w:cs="Times New Roman"/>
          <w:sz w:val="24"/>
          <w:szCs w:val="24"/>
        </w:rPr>
      </w:pPr>
      <w:r w:rsidRPr="00956D40">
        <w:rPr>
          <w:rFonts w:ascii="Times New Roman" w:hAnsi="Times New Roman" w:cs="Times New Roman"/>
          <w:sz w:val="24"/>
          <w:szCs w:val="24"/>
        </w:rPr>
        <w:t>4. Exit</w:t>
      </w:r>
    </w:p>
    <w:p w14:paraId="7F04898E" w14:textId="7F7FDAB0" w:rsidR="00DE5770" w:rsidRDefault="00DE5770" w:rsidP="002B0D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6B451" w14:textId="6D4D6A7D" w:rsidR="00F80087" w:rsidRPr="00B9584A" w:rsidRDefault="001537E1" w:rsidP="00230AD4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1" w:color="auto" w:shadow="1"/>
        </w:pBdr>
        <w:spacing w:before="100" w:after="10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B9584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Deadline </w:t>
      </w:r>
      <w:r w:rsidR="006E31B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Sunday </w:t>
      </w:r>
      <w:r w:rsidR="00F046FB">
        <w:rPr>
          <w:rFonts w:ascii="Times New Roman" w:hAnsi="Times New Roman" w:cs="Times New Roman"/>
          <w:b/>
          <w:color w:val="FF0000"/>
          <w:sz w:val="32"/>
          <w:szCs w:val="32"/>
        </w:rPr>
        <w:t>23</w:t>
      </w:r>
      <w:r w:rsidR="005112E5" w:rsidRPr="005112E5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>th</w:t>
      </w:r>
      <w:r w:rsidR="005112E5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F046FB">
        <w:rPr>
          <w:rFonts w:ascii="Times New Roman" w:hAnsi="Times New Roman" w:cs="Times New Roman"/>
          <w:b/>
          <w:color w:val="FF0000"/>
          <w:sz w:val="32"/>
          <w:szCs w:val="32"/>
        </w:rPr>
        <w:t>Jan</w:t>
      </w:r>
      <w:r w:rsidR="001458F3">
        <w:rPr>
          <w:rFonts w:ascii="Times New Roman" w:hAnsi="Times New Roman" w:cs="Times New Roman"/>
          <w:b/>
          <w:color w:val="FF0000"/>
          <w:sz w:val="32"/>
          <w:szCs w:val="32"/>
        </w:rPr>
        <w:t>uary</w:t>
      </w:r>
      <w:r w:rsidR="005112E5">
        <w:rPr>
          <w:rFonts w:ascii="Times New Roman" w:hAnsi="Times New Roman" w:cs="Times New Roman"/>
          <w:b/>
          <w:color w:val="FF0000"/>
          <w:sz w:val="32"/>
          <w:szCs w:val="32"/>
        </w:rPr>
        <w:t>, 202</w:t>
      </w:r>
      <w:r w:rsidR="00CC0E7A">
        <w:rPr>
          <w:rFonts w:ascii="Times New Roman" w:hAnsi="Times New Roman" w:cs="Times New Roman"/>
          <w:b/>
          <w:color w:val="FF0000"/>
          <w:sz w:val="32"/>
          <w:szCs w:val="32"/>
        </w:rPr>
        <w:t>2</w:t>
      </w:r>
      <w:r w:rsidR="005112E5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11:59 pm</w:t>
      </w:r>
    </w:p>
    <w:p w14:paraId="42506B9B" w14:textId="77777777" w:rsidR="00F660C5" w:rsidRDefault="001537E1" w:rsidP="003360F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1537E1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>relaxation will be given for</w:t>
      </w:r>
      <w:r w:rsidR="00DB70B0">
        <w:rPr>
          <w:rFonts w:ascii="Times New Roman" w:hAnsi="Times New Roman" w:cs="Times New Roman"/>
          <w:sz w:val="24"/>
          <w:szCs w:val="24"/>
        </w:rPr>
        <w:t xml:space="preserve"> assignment’s submission</w:t>
      </w:r>
      <w:r>
        <w:rPr>
          <w:rFonts w:ascii="Times New Roman" w:hAnsi="Times New Roman" w:cs="Times New Roman"/>
          <w:sz w:val="24"/>
          <w:szCs w:val="24"/>
        </w:rPr>
        <w:t xml:space="preserve"> deadli</w:t>
      </w:r>
      <w:r w:rsidR="00F660C5">
        <w:rPr>
          <w:rFonts w:ascii="Times New Roman" w:hAnsi="Times New Roman" w:cs="Times New Roman"/>
          <w:sz w:val="24"/>
          <w:szCs w:val="24"/>
        </w:rPr>
        <w:t>ne.</w:t>
      </w:r>
    </w:p>
    <w:p w14:paraId="223CED88" w14:textId="77777777" w:rsidR="001537E1" w:rsidRDefault="00B9584A" w:rsidP="003360F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</w:t>
      </w:r>
      <w:r w:rsidR="00F660C5">
        <w:rPr>
          <w:rFonts w:ascii="Times New Roman" w:hAnsi="Times New Roman" w:cs="Times New Roman"/>
          <w:sz w:val="24"/>
          <w:szCs w:val="24"/>
        </w:rPr>
        <w:t>nt</w:t>
      </w:r>
      <w:r w:rsidR="002F1DBA">
        <w:rPr>
          <w:rFonts w:ascii="Times New Roman" w:hAnsi="Times New Roman" w:cs="Times New Roman"/>
          <w:sz w:val="24"/>
          <w:szCs w:val="24"/>
        </w:rPr>
        <w:t xml:space="preserve"> submitted</w:t>
      </w:r>
      <w:r w:rsidR="00F660C5">
        <w:rPr>
          <w:rFonts w:ascii="Times New Roman" w:hAnsi="Times New Roman" w:cs="Times New Roman"/>
          <w:sz w:val="24"/>
          <w:szCs w:val="24"/>
        </w:rPr>
        <w:t xml:space="preserve"> aft</w:t>
      </w:r>
      <w:r w:rsidR="00AB4719">
        <w:rPr>
          <w:rFonts w:ascii="Times New Roman" w:hAnsi="Times New Roman" w:cs="Times New Roman"/>
          <w:sz w:val="24"/>
          <w:szCs w:val="24"/>
        </w:rPr>
        <w:t>er deadline will lose</w:t>
      </w:r>
      <w:r w:rsidR="002F1DBA">
        <w:rPr>
          <w:rFonts w:ascii="Times New Roman" w:hAnsi="Times New Roman" w:cs="Times New Roman"/>
          <w:sz w:val="24"/>
          <w:szCs w:val="24"/>
        </w:rPr>
        <w:t xml:space="preserve"> 10%</w:t>
      </w:r>
      <w:r w:rsidR="00F660C5">
        <w:rPr>
          <w:rFonts w:ascii="Times New Roman" w:hAnsi="Times New Roman" w:cs="Times New Roman"/>
          <w:sz w:val="24"/>
          <w:szCs w:val="24"/>
        </w:rPr>
        <w:t xml:space="preserve"> marks for each day.</w:t>
      </w:r>
    </w:p>
    <w:p w14:paraId="1671342E" w14:textId="6656A886" w:rsidR="00D21E0F" w:rsidRDefault="00B13237" w:rsidP="00F17F04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Viva of this assignment wil</w:t>
      </w:r>
      <w:r w:rsidR="006E31B0">
        <w:rPr>
          <w:rFonts w:ascii="Times New Roman" w:hAnsi="Times New Roman" w:cs="Times New Roman"/>
          <w:sz w:val="24"/>
          <w:szCs w:val="24"/>
        </w:rPr>
        <w:t xml:space="preserve">l be conducted </w:t>
      </w:r>
      <w:r w:rsidR="00364393">
        <w:rPr>
          <w:rFonts w:ascii="Times New Roman" w:hAnsi="Times New Roman" w:cs="Times New Roman"/>
          <w:sz w:val="24"/>
          <w:szCs w:val="24"/>
        </w:rPr>
        <w:t xml:space="preserve">in lab or in office. </w:t>
      </w:r>
    </w:p>
    <w:p w14:paraId="7828C8A6" w14:textId="48EA7A7E" w:rsidR="00364393" w:rsidRPr="001537E1" w:rsidRDefault="00364393" w:rsidP="00F17F04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CODE </w:t>
      </w:r>
      <w:r w:rsidR="00AC50CE">
        <w:rPr>
          <w:rFonts w:ascii="Times New Roman" w:hAnsi="Times New Roman" w:cs="Times New Roman"/>
          <w:sz w:val="24"/>
          <w:szCs w:val="24"/>
        </w:rPr>
        <w:t xml:space="preserve">IN A .PY FILE </w:t>
      </w:r>
      <w:r>
        <w:rPr>
          <w:rFonts w:ascii="Times New Roman" w:hAnsi="Times New Roman" w:cs="Times New Roman"/>
          <w:sz w:val="24"/>
          <w:szCs w:val="24"/>
        </w:rPr>
        <w:t>AND THE SCREEN SHOT OF THE OUTPUT.</w:t>
      </w:r>
    </w:p>
    <w:sectPr w:rsidR="00364393" w:rsidRPr="001537E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C705" w14:textId="77777777" w:rsidR="001D6CD9" w:rsidRDefault="001D6CD9" w:rsidP="00DF35B0">
      <w:pPr>
        <w:spacing w:after="0" w:line="240" w:lineRule="auto"/>
      </w:pPr>
      <w:r>
        <w:separator/>
      </w:r>
    </w:p>
  </w:endnote>
  <w:endnote w:type="continuationSeparator" w:id="0">
    <w:p w14:paraId="0D4D3430" w14:textId="77777777" w:rsidR="001D6CD9" w:rsidRDefault="001D6CD9" w:rsidP="00DF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584963"/>
      <w:docPartObj>
        <w:docPartGallery w:val="Page Numbers (Bottom of Page)"/>
        <w:docPartUnique/>
      </w:docPartObj>
    </w:sdtPr>
    <w:sdtEndPr/>
    <w:sdtContent>
      <w:p w14:paraId="6CEF2061" w14:textId="77777777" w:rsidR="00FD5369" w:rsidRDefault="00FD536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28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CBA08EC" w14:textId="77777777" w:rsidR="00FD5369" w:rsidRDefault="00FD5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33F5" w14:textId="77777777" w:rsidR="001D6CD9" w:rsidRDefault="001D6CD9" w:rsidP="00DF35B0">
      <w:pPr>
        <w:spacing w:after="0" w:line="240" w:lineRule="auto"/>
      </w:pPr>
      <w:r>
        <w:separator/>
      </w:r>
    </w:p>
  </w:footnote>
  <w:footnote w:type="continuationSeparator" w:id="0">
    <w:p w14:paraId="5C33A713" w14:textId="77777777" w:rsidR="001D6CD9" w:rsidRDefault="001D6CD9" w:rsidP="00DF3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C9A9" w14:textId="5B690074" w:rsidR="00DF35B0" w:rsidRDefault="00DF35B0" w:rsidP="00DF35B0">
    <w:pPr>
      <w:pStyle w:val="Header"/>
    </w:pPr>
    <w:r>
      <w:t xml:space="preserve">COMP </w:t>
    </w:r>
    <w:r w:rsidR="00BC02BF">
      <w:t>111</w:t>
    </w:r>
    <w:r>
      <w:t xml:space="preserve"> Programming</w:t>
    </w:r>
    <w:r w:rsidR="00D342DA">
      <w:t xml:space="preserve"> </w:t>
    </w:r>
    <w:r w:rsidR="001E43A9">
      <w:t>II</w:t>
    </w:r>
  </w:p>
  <w:p w14:paraId="60406495" w14:textId="77777777" w:rsidR="00DF35B0" w:rsidRDefault="00156CA7">
    <w:pPr>
      <w:pStyle w:val="Header"/>
    </w:pPr>
    <w:r>
      <w:t>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2AAA"/>
    <w:multiLevelType w:val="hybridMultilevel"/>
    <w:tmpl w:val="E1307582"/>
    <w:lvl w:ilvl="0" w:tplc="81C4BDE4">
      <w:start w:val="1"/>
      <w:numFmt w:val="decimal"/>
      <w:lvlText w:val="FEAT %1:"/>
      <w:lvlJc w:val="left"/>
      <w:pPr>
        <w:ind w:left="843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8799" w:hanging="360"/>
      </w:pPr>
    </w:lvl>
    <w:lvl w:ilvl="2" w:tplc="0409001B" w:tentative="1">
      <w:start w:val="1"/>
      <w:numFmt w:val="lowerRoman"/>
      <w:lvlText w:val="%3."/>
      <w:lvlJc w:val="right"/>
      <w:pPr>
        <w:ind w:left="9519" w:hanging="180"/>
      </w:pPr>
    </w:lvl>
    <w:lvl w:ilvl="3" w:tplc="0409000F" w:tentative="1">
      <w:start w:val="1"/>
      <w:numFmt w:val="decimal"/>
      <w:lvlText w:val="%4."/>
      <w:lvlJc w:val="left"/>
      <w:pPr>
        <w:ind w:left="10239" w:hanging="360"/>
      </w:pPr>
    </w:lvl>
    <w:lvl w:ilvl="4" w:tplc="04090019" w:tentative="1">
      <w:start w:val="1"/>
      <w:numFmt w:val="lowerLetter"/>
      <w:lvlText w:val="%5."/>
      <w:lvlJc w:val="left"/>
      <w:pPr>
        <w:ind w:left="10959" w:hanging="360"/>
      </w:pPr>
    </w:lvl>
    <w:lvl w:ilvl="5" w:tplc="0409001B" w:tentative="1">
      <w:start w:val="1"/>
      <w:numFmt w:val="lowerRoman"/>
      <w:lvlText w:val="%6."/>
      <w:lvlJc w:val="right"/>
      <w:pPr>
        <w:ind w:left="11679" w:hanging="180"/>
      </w:pPr>
    </w:lvl>
    <w:lvl w:ilvl="6" w:tplc="0409000F" w:tentative="1">
      <w:start w:val="1"/>
      <w:numFmt w:val="decimal"/>
      <w:lvlText w:val="%7."/>
      <w:lvlJc w:val="left"/>
      <w:pPr>
        <w:ind w:left="12399" w:hanging="360"/>
      </w:pPr>
    </w:lvl>
    <w:lvl w:ilvl="7" w:tplc="04090019" w:tentative="1">
      <w:start w:val="1"/>
      <w:numFmt w:val="lowerLetter"/>
      <w:lvlText w:val="%8."/>
      <w:lvlJc w:val="left"/>
      <w:pPr>
        <w:ind w:left="13119" w:hanging="360"/>
      </w:pPr>
    </w:lvl>
    <w:lvl w:ilvl="8" w:tplc="0409001B" w:tentative="1">
      <w:start w:val="1"/>
      <w:numFmt w:val="lowerRoman"/>
      <w:lvlText w:val="%9."/>
      <w:lvlJc w:val="right"/>
      <w:pPr>
        <w:ind w:left="13839" w:hanging="180"/>
      </w:pPr>
    </w:lvl>
  </w:abstractNum>
  <w:abstractNum w:abstractNumId="1" w15:restartNumberingAfterBreak="0">
    <w:nsid w:val="5AD557A8"/>
    <w:multiLevelType w:val="hybridMultilevel"/>
    <w:tmpl w:val="CA00F636"/>
    <w:lvl w:ilvl="0" w:tplc="9294DFB6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2DA"/>
    <w:rsid w:val="00091184"/>
    <w:rsid w:val="000B79A1"/>
    <w:rsid w:val="000C1E9F"/>
    <w:rsid w:val="000F1D35"/>
    <w:rsid w:val="000F2193"/>
    <w:rsid w:val="001426D2"/>
    <w:rsid w:val="001458F3"/>
    <w:rsid w:val="001502CB"/>
    <w:rsid w:val="001537E1"/>
    <w:rsid w:val="00156CA7"/>
    <w:rsid w:val="00180CE6"/>
    <w:rsid w:val="001D2768"/>
    <w:rsid w:val="001D6CD9"/>
    <w:rsid w:val="001E43A9"/>
    <w:rsid w:val="002031DF"/>
    <w:rsid w:val="00217274"/>
    <w:rsid w:val="00230AD4"/>
    <w:rsid w:val="002420E5"/>
    <w:rsid w:val="00270711"/>
    <w:rsid w:val="002B0DD6"/>
    <w:rsid w:val="002F1DBA"/>
    <w:rsid w:val="003028AC"/>
    <w:rsid w:val="00326BF6"/>
    <w:rsid w:val="003360F7"/>
    <w:rsid w:val="00351D32"/>
    <w:rsid w:val="00364393"/>
    <w:rsid w:val="00371063"/>
    <w:rsid w:val="00382EE6"/>
    <w:rsid w:val="00420E46"/>
    <w:rsid w:val="00431E4F"/>
    <w:rsid w:val="00432AD4"/>
    <w:rsid w:val="00451B4A"/>
    <w:rsid w:val="00464FDB"/>
    <w:rsid w:val="0046759C"/>
    <w:rsid w:val="004C13E8"/>
    <w:rsid w:val="004C3E41"/>
    <w:rsid w:val="004D43FC"/>
    <w:rsid w:val="004F6D2F"/>
    <w:rsid w:val="005014C5"/>
    <w:rsid w:val="005112E5"/>
    <w:rsid w:val="00533FC9"/>
    <w:rsid w:val="00557A47"/>
    <w:rsid w:val="00564662"/>
    <w:rsid w:val="005D116A"/>
    <w:rsid w:val="005E0639"/>
    <w:rsid w:val="00641A64"/>
    <w:rsid w:val="006864ED"/>
    <w:rsid w:val="00696793"/>
    <w:rsid w:val="006E31B0"/>
    <w:rsid w:val="006F2767"/>
    <w:rsid w:val="00751A64"/>
    <w:rsid w:val="007734BE"/>
    <w:rsid w:val="00786512"/>
    <w:rsid w:val="00800182"/>
    <w:rsid w:val="00823190"/>
    <w:rsid w:val="00826459"/>
    <w:rsid w:val="008268C4"/>
    <w:rsid w:val="0084381B"/>
    <w:rsid w:val="00845D6E"/>
    <w:rsid w:val="0086273A"/>
    <w:rsid w:val="00874BEA"/>
    <w:rsid w:val="008A52FA"/>
    <w:rsid w:val="008D3282"/>
    <w:rsid w:val="0090134D"/>
    <w:rsid w:val="00956D40"/>
    <w:rsid w:val="0097254D"/>
    <w:rsid w:val="009974F6"/>
    <w:rsid w:val="009B43F5"/>
    <w:rsid w:val="00A15130"/>
    <w:rsid w:val="00A15ABB"/>
    <w:rsid w:val="00A42833"/>
    <w:rsid w:val="00A62E53"/>
    <w:rsid w:val="00AA4783"/>
    <w:rsid w:val="00AB2EFF"/>
    <w:rsid w:val="00AB4719"/>
    <w:rsid w:val="00AC50CE"/>
    <w:rsid w:val="00B13237"/>
    <w:rsid w:val="00B45EBF"/>
    <w:rsid w:val="00B7352D"/>
    <w:rsid w:val="00B76087"/>
    <w:rsid w:val="00B8072A"/>
    <w:rsid w:val="00B861D3"/>
    <w:rsid w:val="00B9584A"/>
    <w:rsid w:val="00BC02BF"/>
    <w:rsid w:val="00BC6B48"/>
    <w:rsid w:val="00BF4404"/>
    <w:rsid w:val="00C00943"/>
    <w:rsid w:val="00C504B2"/>
    <w:rsid w:val="00C54394"/>
    <w:rsid w:val="00C6496A"/>
    <w:rsid w:val="00CC0E7A"/>
    <w:rsid w:val="00CD6FD9"/>
    <w:rsid w:val="00D05D09"/>
    <w:rsid w:val="00D21E0F"/>
    <w:rsid w:val="00D342DA"/>
    <w:rsid w:val="00D470D3"/>
    <w:rsid w:val="00D55C8E"/>
    <w:rsid w:val="00D6497E"/>
    <w:rsid w:val="00D86F40"/>
    <w:rsid w:val="00DB1BE9"/>
    <w:rsid w:val="00DB70B0"/>
    <w:rsid w:val="00DD22EF"/>
    <w:rsid w:val="00DE5770"/>
    <w:rsid w:val="00DF23C2"/>
    <w:rsid w:val="00DF35B0"/>
    <w:rsid w:val="00E13C6F"/>
    <w:rsid w:val="00E7392F"/>
    <w:rsid w:val="00E84F34"/>
    <w:rsid w:val="00EB3639"/>
    <w:rsid w:val="00EC158E"/>
    <w:rsid w:val="00EC5CFF"/>
    <w:rsid w:val="00F021DE"/>
    <w:rsid w:val="00F046FB"/>
    <w:rsid w:val="00F17F04"/>
    <w:rsid w:val="00F660C5"/>
    <w:rsid w:val="00F80087"/>
    <w:rsid w:val="00F81BDC"/>
    <w:rsid w:val="00F9268B"/>
    <w:rsid w:val="00F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023E4"/>
  <w15:chartTrackingRefBased/>
  <w15:docId w15:val="{3F9F0BD5-F060-4888-B65D-AC5A41C1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5B0"/>
  </w:style>
  <w:style w:type="paragraph" w:styleId="Heading1">
    <w:name w:val="heading 1"/>
    <w:basedOn w:val="Normal"/>
    <w:next w:val="Normal"/>
    <w:link w:val="Heading1Char"/>
    <w:uiPriority w:val="9"/>
    <w:qFormat/>
    <w:rsid w:val="00DF3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5B0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5B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F3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5B0"/>
  </w:style>
  <w:style w:type="paragraph" w:styleId="Footer">
    <w:name w:val="footer"/>
    <w:basedOn w:val="Normal"/>
    <w:link w:val="FooterChar"/>
    <w:uiPriority w:val="99"/>
    <w:unhideWhenUsed/>
    <w:rsid w:val="00DF3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B0"/>
  </w:style>
  <w:style w:type="paragraph" w:styleId="ListParagraph">
    <w:name w:val="List Paragraph"/>
    <w:basedOn w:val="Normal"/>
    <w:uiPriority w:val="34"/>
    <w:qFormat/>
    <w:rsid w:val="00DF3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CCU\Fall%20%202021\Comp111\Assignment\Assignement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D:\FCCU\Fall  2021\Comp111\Assignment\Assignement 1.dotx</Template>
  <TotalTime>96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Anique</dc:creator>
  <cp:keywords/>
  <dc:description/>
  <cp:lastModifiedBy>Microsoft Office User</cp:lastModifiedBy>
  <cp:revision>113</cp:revision>
  <cp:lastPrinted>2016-03-01T15:02:00Z</cp:lastPrinted>
  <dcterms:created xsi:type="dcterms:W3CDTF">2021-12-01T11:23:00Z</dcterms:created>
  <dcterms:modified xsi:type="dcterms:W3CDTF">2022-01-19T05:41:00Z</dcterms:modified>
</cp:coreProperties>
</file>