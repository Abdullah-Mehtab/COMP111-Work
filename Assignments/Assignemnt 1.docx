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746"/>
        <w:gridCol w:w="7384"/>
      </w:tblGrid>
      <w:tr w:rsidR="00DF35B0" w:rsidRPr="009222CE" w14:paraId="398FB46D" w14:textId="77777777" w:rsidTr="00055013">
        <w:trPr>
          <w:trHeight w:val="900"/>
        </w:trPr>
        <w:tc>
          <w:tcPr>
            <w:tcW w:w="1746" w:type="dxa"/>
          </w:tcPr>
          <w:p w14:paraId="4001B32F" w14:textId="77777777" w:rsidR="00DF35B0" w:rsidRPr="009222CE" w:rsidRDefault="00DF35B0" w:rsidP="00055013">
            <w:pPr>
              <w:pStyle w:val="Heading1"/>
              <w:spacing w:before="0"/>
              <w:rPr>
                <w:sz w:val="20"/>
                <w:szCs w:val="20"/>
              </w:rPr>
            </w:pPr>
            <w:r w:rsidRPr="009222CE">
              <w:rPr>
                <w:noProof/>
                <w:sz w:val="20"/>
                <w:szCs w:val="20"/>
              </w:rPr>
              <w:drawing>
                <wp:inline distT="0" distB="0" distL="0" distR="0" wp14:anchorId="0FEB7DEA" wp14:editId="584A2C22">
                  <wp:extent cx="965200" cy="823908"/>
                  <wp:effectExtent l="0" t="0" r="6350" b="0"/>
                  <wp:docPr id="1" name="Picture 1" descr="FCC logo onl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CC logo onl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6237" cy="8247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84" w:type="dxa"/>
          </w:tcPr>
          <w:p w14:paraId="1C43E180" w14:textId="77777777" w:rsidR="00DF35B0" w:rsidRPr="009222CE" w:rsidRDefault="00DF35B0" w:rsidP="00055013">
            <w:pPr>
              <w:pStyle w:val="Heading1"/>
              <w:spacing w:before="0"/>
              <w:rPr>
                <w:sz w:val="24"/>
                <w:szCs w:val="24"/>
              </w:rPr>
            </w:pPr>
            <w:r w:rsidRPr="009222CE">
              <w:rPr>
                <w:sz w:val="24"/>
                <w:szCs w:val="24"/>
              </w:rPr>
              <w:t>FORMAN CHRISTIAN COLLEGE (A Chartered University)</w:t>
            </w:r>
          </w:p>
          <w:p w14:paraId="732EB3A7" w14:textId="4F12893E" w:rsidR="00DF35B0" w:rsidRPr="009222CE" w:rsidRDefault="00DF35B0" w:rsidP="00055013">
            <w:pPr>
              <w:pStyle w:val="Heading2"/>
              <w:spacing w:before="0"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222CE">
              <w:rPr>
                <w:rFonts w:ascii="Times New Roman" w:hAnsi="Times New Roman"/>
                <w:sz w:val="24"/>
                <w:szCs w:val="24"/>
              </w:rPr>
              <w:t xml:space="preserve">COMP </w:t>
            </w:r>
            <w:r w:rsidR="001E43A9">
              <w:rPr>
                <w:rFonts w:ascii="Times New Roman" w:hAnsi="Times New Roman"/>
                <w:sz w:val="24"/>
                <w:szCs w:val="24"/>
              </w:rPr>
              <w:t>111</w:t>
            </w:r>
            <w:r w:rsidR="0046759C">
              <w:rPr>
                <w:rFonts w:ascii="Times New Roman" w:hAnsi="Times New Roman"/>
                <w:sz w:val="24"/>
                <w:szCs w:val="24"/>
              </w:rPr>
              <w:t xml:space="preserve"> Programming </w:t>
            </w:r>
            <w:r w:rsidR="001E43A9">
              <w:rPr>
                <w:rFonts w:ascii="Times New Roman" w:hAnsi="Times New Roman"/>
                <w:sz w:val="24"/>
                <w:szCs w:val="24"/>
              </w:rPr>
              <w:t>II</w:t>
            </w:r>
          </w:p>
          <w:p w14:paraId="61AF0ACC" w14:textId="77777777" w:rsidR="00DF35B0" w:rsidRDefault="000F1D35" w:rsidP="00055013">
            <w:pPr>
              <w:pStyle w:val="Heading2"/>
              <w:spacing w:before="0"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Fall 2021</w:t>
            </w:r>
          </w:p>
          <w:p w14:paraId="133E1B24" w14:textId="6598BCCA" w:rsidR="00DF35B0" w:rsidRPr="009222CE" w:rsidRDefault="00DF35B0" w:rsidP="00055013">
            <w:pPr>
              <w:spacing w:after="0" w:line="240" w:lineRule="auto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9222CE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Section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   </w:t>
            </w:r>
            <w:r w:rsidRPr="009222CE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:  </w:t>
            </w:r>
            <w:r w:rsidR="001D276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A</w:t>
            </w:r>
          </w:p>
          <w:p w14:paraId="50A3DE30" w14:textId="5E5BBF3F" w:rsidR="00DF35B0" w:rsidRPr="00EB46C7" w:rsidRDefault="00DF35B0" w:rsidP="00055013">
            <w:pPr>
              <w:tabs>
                <w:tab w:val="center" w:pos="3584"/>
              </w:tabs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EB46C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Instructor: </w:t>
            </w:r>
            <w:r w:rsidR="001D276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Anique Atique Alam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ab/>
            </w:r>
          </w:p>
        </w:tc>
      </w:tr>
    </w:tbl>
    <w:p w14:paraId="59097D08" w14:textId="77777777" w:rsidR="00DF35B0" w:rsidRDefault="00DF35B0" w:rsidP="00DF35B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Assignment</w:t>
      </w:r>
      <w:r w:rsidRPr="004554D8">
        <w:rPr>
          <w:rFonts w:ascii="Times New Roman" w:hAnsi="Times New Roman" w:cs="Times New Roman"/>
          <w:b/>
          <w:sz w:val="32"/>
          <w:szCs w:val="32"/>
        </w:rPr>
        <w:t xml:space="preserve"> 1</w:t>
      </w:r>
    </w:p>
    <w:p w14:paraId="433A9E51" w14:textId="081BB56C" w:rsidR="00874BEA" w:rsidRPr="00874BEA" w:rsidRDefault="00CD6FD9" w:rsidP="00874BEA">
      <w:pPr>
        <w:pStyle w:val="Heading2"/>
        <w:numPr>
          <w:ilvl w:val="0"/>
          <w:numId w:val="1"/>
        </w:numPr>
        <w:shd w:val="clear" w:color="auto" w:fill="DEEAF6" w:themeFill="accent1" w:themeFillTint="33"/>
        <w:rPr>
          <w:rFonts w:ascii="Times New Roman" w:hAnsi="Times New Roman"/>
          <w:i w:val="0"/>
        </w:rPr>
      </w:pPr>
      <w:r>
        <w:rPr>
          <w:rFonts w:ascii="Times New Roman" w:hAnsi="Times New Roman"/>
          <w:i w:val="0"/>
        </w:rPr>
        <w:t>Matrix Multiplication</w:t>
      </w:r>
    </w:p>
    <w:p w14:paraId="6FD0EE66" w14:textId="2ABD70DB" w:rsidR="000B79A1" w:rsidRDefault="00CD6FD9" w:rsidP="00CD6FD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question you </w:t>
      </w:r>
      <w:r w:rsidR="0097254D">
        <w:rPr>
          <w:rFonts w:ascii="Times New Roman" w:hAnsi="Times New Roman" w:cs="Times New Roman"/>
          <w:sz w:val="24"/>
          <w:szCs w:val="24"/>
        </w:rPr>
        <w:t>must</w:t>
      </w:r>
      <w:r>
        <w:rPr>
          <w:rFonts w:ascii="Times New Roman" w:hAnsi="Times New Roman" w:cs="Times New Roman"/>
          <w:sz w:val="24"/>
          <w:szCs w:val="24"/>
        </w:rPr>
        <w:t xml:space="preserve"> multiply two matrices </w:t>
      </w:r>
      <w:r w:rsidR="00D05D09">
        <w:rPr>
          <w:rFonts w:ascii="Times New Roman" w:hAnsi="Times New Roman" w:cs="Times New Roman"/>
          <w:sz w:val="24"/>
          <w:szCs w:val="24"/>
        </w:rPr>
        <w:t xml:space="preserve">A and B and store the answer in matrix C. For multiplying matrices, you </w:t>
      </w:r>
      <w:r w:rsidR="0097254D">
        <w:rPr>
          <w:rFonts w:ascii="Times New Roman" w:hAnsi="Times New Roman" w:cs="Times New Roman"/>
          <w:sz w:val="24"/>
          <w:szCs w:val="24"/>
        </w:rPr>
        <w:t>must</w:t>
      </w:r>
      <w:r w:rsidR="00D05D09">
        <w:rPr>
          <w:rFonts w:ascii="Times New Roman" w:hAnsi="Times New Roman" w:cs="Times New Roman"/>
          <w:sz w:val="24"/>
          <w:szCs w:val="24"/>
        </w:rPr>
        <w:t xml:space="preserve"> take care of the matrix multiplication rule i.e the column number of matrix A should be equal to matrix B. </w:t>
      </w:r>
    </w:p>
    <w:p w14:paraId="2AC239C2" w14:textId="409F3A34" w:rsidR="00D05D09" w:rsidRDefault="00D05D09" w:rsidP="00CD6FD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1: Get matrix size from the user for both matrices and compare them. If it don’t follow the matrix multiplication rule</w:t>
      </w:r>
      <w:r w:rsidR="0097254D">
        <w:rPr>
          <w:rFonts w:ascii="Times New Roman" w:hAnsi="Times New Roman" w:cs="Times New Roman"/>
          <w:sz w:val="24"/>
          <w:szCs w:val="24"/>
        </w:rPr>
        <w:t>, ask user again for the correct values.</w:t>
      </w:r>
    </w:p>
    <w:p w14:paraId="71018199" w14:textId="47FB8290" w:rsidR="0097254D" w:rsidRDefault="0097254D" w:rsidP="00CD6FD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2: Store values in list for each matrix by prompting user to enter the values.</w:t>
      </w:r>
    </w:p>
    <w:p w14:paraId="6F03DE77" w14:textId="21095B69" w:rsidR="0097254D" w:rsidRDefault="0097254D" w:rsidP="00CD6FD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3: Calculate the</w:t>
      </w:r>
      <w:r w:rsidR="00DE5770">
        <w:rPr>
          <w:rFonts w:ascii="Times New Roman" w:hAnsi="Times New Roman" w:cs="Times New Roman"/>
          <w:sz w:val="24"/>
          <w:szCs w:val="24"/>
        </w:rPr>
        <w:t xml:space="preserve"> product of matrix A and matrix B. </w:t>
      </w:r>
    </w:p>
    <w:p w14:paraId="7F04898E" w14:textId="2A0BA463" w:rsidR="00DE5770" w:rsidRDefault="00DE5770" w:rsidP="00CD6FD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4: Display the out in proper format.</w:t>
      </w:r>
    </w:p>
    <w:p w14:paraId="04192DCB" w14:textId="49213EE5" w:rsidR="00874BEA" w:rsidRDefault="005D116A" w:rsidP="00874BEA">
      <w:pPr>
        <w:pStyle w:val="Heading2"/>
        <w:numPr>
          <w:ilvl w:val="0"/>
          <w:numId w:val="1"/>
        </w:numPr>
        <w:shd w:val="clear" w:color="auto" w:fill="DEEAF6" w:themeFill="accent1" w:themeFillTint="33"/>
        <w:rPr>
          <w:rFonts w:ascii="Times New Roman" w:hAnsi="Times New Roman"/>
          <w:i w:val="0"/>
        </w:rPr>
      </w:pPr>
      <w:r>
        <w:rPr>
          <w:rFonts w:ascii="Times New Roman" w:hAnsi="Times New Roman"/>
          <w:i w:val="0"/>
        </w:rPr>
        <w:t>Tower of Hanoi</w:t>
      </w:r>
    </w:p>
    <w:p w14:paraId="10827D8D" w14:textId="77777777" w:rsidR="00351D32" w:rsidRDefault="005D116A" w:rsidP="005D116A">
      <w:pPr>
        <w:jc w:val="both"/>
        <w:rPr>
          <w:rFonts w:ascii="Times New Roman" w:hAnsi="Times New Roman" w:cs="Times New Roman"/>
          <w:sz w:val="24"/>
          <w:szCs w:val="24"/>
        </w:rPr>
      </w:pPr>
      <w:r w:rsidRPr="005D116A">
        <w:rPr>
          <w:rFonts w:ascii="Times New Roman" w:hAnsi="Times New Roman" w:cs="Times New Roman"/>
          <w:sz w:val="24"/>
          <w:szCs w:val="24"/>
        </w:rPr>
        <w:t xml:space="preserve">Tower of Hanoi is a mathematical puzzle where we have three rods and n disks. The objective of the puzzle is to move the entire stack to another rod, obeying the following simple rules: </w:t>
      </w:r>
    </w:p>
    <w:p w14:paraId="185CC2A9" w14:textId="1F516453" w:rsidR="005D116A" w:rsidRPr="005D116A" w:rsidRDefault="005D116A" w:rsidP="005D116A">
      <w:pPr>
        <w:jc w:val="both"/>
        <w:rPr>
          <w:rFonts w:ascii="Times New Roman" w:hAnsi="Times New Roman" w:cs="Times New Roman"/>
          <w:sz w:val="24"/>
          <w:szCs w:val="24"/>
        </w:rPr>
      </w:pPr>
      <w:r w:rsidRPr="005D116A">
        <w:rPr>
          <w:rFonts w:ascii="Times New Roman" w:hAnsi="Times New Roman" w:cs="Times New Roman"/>
          <w:sz w:val="24"/>
          <w:szCs w:val="24"/>
        </w:rPr>
        <w:t>Only one disk can be moved at a time.</w:t>
      </w:r>
    </w:p>
    <w:p w14:paraId="39A48A50" w14:textId="77777777" w:rsidR="005D116A" w:rsidRPr="005D116A" w:rsidRDefault="005D116A" w:rsidP="005D116A">
      <w:pPr>
        <w:jc w:val="both"/>
        <w:rPr>
          <w:rFonts w:ascii="Times New Roman" w:hAnsi="Times New Roman" w:cs="Times New Roman"/>
          <w:sz w:val="24"/>
          <w:szCs w:val="24"/>
        </w:rPr>
      </w:pPr>
      <w:r w:rsidRPr="005D116A">
        <w:rPr>
          <w:rFonts w:ascii="Times New Roman" w:hAnsi="Times New Roman" w:cs="Times New Roman"/>
          <w:sz w:val="24"/>
          <w:szCs w:val="24"/>
        </w:rPr>
        <w:t>Each move consists of taking the upper disk from one of the stacks and placing it on top of another stack i.e. a disk can only be moved if it is the uppermost disk on a stack.</w:t>
      </w:r>
    </w:p>
    <w:p w14:paraId="43CE9B5C" w14:textId="363BDF28" w:rsidR="0090134D" w:rsidRDefault="005D116A" w:rsidP="005D116A">
      <w:pPr>
        <w:jc w:val="both"/>
        <w:rPr>
          <w:rFonts w:ascii="Times New Roman" w:hAnsi="Times New Roman" w:cs="Times New Roman"/>
          <w:sz w:val="24"/>
          <w:szCs w:val="24"/>
        </w:rPr>
      </w:pPr>
      <w:r w:rsidRPr="005D116A">
        <w:rPr>
          <w:rFonts w:ascii="Times New Roman" w:hAnsi="Times New Roman" w:cs="Times New Roman"/>
          <w:sz w:val="24"/>
          <w:szCs w:val="24"/>
        </w:rPr>
        <w:t>No disk may be placed on top of a smaller disk.</w:t>
      </w:r>
    </w:p>
    <w:p w14:paraId="22C97359" w14:textId="77777777" w:rsidR="00B861D3" w:rsidRPr="00B861D3" w:rsidRDefault="00B861D3" w:rsidP="00B861D3">
      <w:pPr>
        <w:jc w:val="both"/>
        <w:rPr>
          <w:rFonts w:ascii="Times New Roman" w:hAnsi="Times New Roman" w:cs="Times New Roman"/>
          <w:sz w:val="24"/>
          <w:szCs w:val="24"/>
        </w:rPr>
      </w:pPr>
      <w:r w:rsidRPr="00B861D3">
        <w:rPr>
          <w:rFonts w:ascii="Times New Roman" w:hAnsi="Times New Roman" w:cs="Times New Roman"/>
          <w:sz w:val="24"/>
          <w:szCs w:val="24"/>
        </w:rPr>
        <w:t>Take an example for 2 disks :</w:t>
      </w:r>
    </w:p>
    <w:p w14:paraId="2CA6D1B8" w14:textId="373A52C8" w:rsidR="00B861D3" w:rsidRPr="00B861D3" w:rsidRDefault="00B861D3" w:rsidP="00B861D3">
      <w:pPr>
        <w:jc w:val="both"/>
        <w:rPr>
          <w:rFonts w:ascii="Times New Roman" w:hAnsi="Times New Roman" w:cs="Times New Roman"/>
          <w:sz w:val="24"/>
          <w:szCs w:val="24"/>
        </w:rPr>
      </w:pPr>
      <w:r w:rsidRPr="00B861D3">
        <w:rPr>
          <w:rFonts w:ascii="Times New Roman" w:hAnsi="Times New Roman" w:cs="Times New Roman"/>
          <w:sz w:val="24"/>
          <w:szCs w:val="24"/>
        </w:rPr>
        <w:t>Let rod 1 = 'A', rod 2 = 'B', rod 3 = 'C'.</w:t>
      </w:r>
    </w:p>
    <w:p w14:paraId="16C85377" w14:textId="77777777" w:rsidR="00B861D3" w:rsidRPr="00B861D3" w:rsidRDefault="00B861D3" w:rsidP="00B861D3">
      <w:pPr>
        <w:jc w:val="both"/>
        <w:rPr>
          <w:rFonts w:ascii="Times New Roman" w:hAnsi="Times New Roman" w:cs="Times New Roman"/>
          <w:sz w:val="24"/>
          <w:szCs w:val="24"/>
        </w:rPr>
      </w:pPr>
      <w:r w:rsidRPr="00B861D3">
        <w:rPr>
          <w:rFonts w:ascii="Times New Roman" w:hAnsi="Times New Roman" w:cs="Times New Roman"/>
          <w:sz w:val="24"/>
          <w:szCs w:val="24"/>
        </w:rPr>
        <w:t>Step 1 : Shift first disk from 'A' to 'B'.</w:t>
      </w:r>
    </w:p>
    <w:p w14:paraId="1E36CAFC" w14:textId="77777777" w:rsidR="00B861D3" w:rsidRPr="00B861D3" w:rsidRDefault="00B861D3" w:rsidP="00B861D3">
      <w:pPr>
        <w:jc w:val="both"/>
        <w:rPr>
          <w:rFonts w:ascii="Times New Roman" w:hAnsi="Times New Roman" w:cs="Times New Roman"/>
          <w:sz w:val="24"/>
          <w:szCs w:val="24"/>
        </w:rPr>
      </w:pPr>
      <w:r w:rsidRPr="00B861D3">
        <w:rPr>
          <w:rFonts w:ascii="Times New Roman" w:hAnsi="Times New Roman" w:cs="Times New Roman"/>
          <w:sz w:val="24"/>
          <w:szCs w:val="24"/>
        </w:rPr>
        <w:t>Step 2 : Shift second disk from 'A' to 'C'.</w:t>
      </w:r>
    </w:p>
    <w:p w14:paraId="5BA6B330" w14:textId="538695FA" w:rsidR="00B861D3" w:rsidRPr="00B861D3" w:rsidRDefault="00B861D3" w:rsidP="00B861D3">
      <w:pPr>
        <w:jc w:val="both"/>
        <w:rPr>
          <w:rFonts w:ascii="Times New Roman" w:hAnsi="Times New Roman" w:cs="Times New Roman"/>
          <w:sz w:val="24"/>
          <w:szCs w:val="24"/>
        </w:rPr>
      </w:pPr>
      <w:r w:rsidRPr="00B861D3">
        <w:rPr>
          <w:rFonts w:ascii="Times New Roman" w:hAnsi="Times New Roman" w:cs="Times New Roman"/>
          <w:sz w:val="24"/>
          <w:szCs w:val="24"/>
        </w:rPr>
        <w:t>Step 3 : Shift first disk from 'B' to 'C'.</w:t>
      </w:r>
    </w:p>
    <w:p w14:paraId="25351BF2" w14:textId="77777777" w:rsidR="00B861D3" w:rsidRPr="00B861D3" w:rsidRDefault="00B861D3" w:rsidP="00B861D3">
      <w:pPr>
        <w:jc w:val="both"/>
        <w:rPr>
          <w:rFonts w:ascii="Times New Roman" w:hAnsi="Times New Roman" w:cs="Times New Roman"/>
          <w:sz w:val="24"/>
          <w:szCs w:val="24"/>
        </w:rPr>
      </w:pPr>
      <w:r w:rsidRPr="00B861D3">
        <w:rPr>
          <w:rFonts w:ascii="Times New Roman" w:hAnsi="Times New Roman" w:cs="Times New Roman"/>
          <w:sz w:val="24"/>
          <w:szCs w:val="24"/>
        </w:rPr>
        <w:t>The pattern here is :</w:t>
      </w:r>
    </w:p>
    <w:p w14:paraId="017DCEC9" w14:textId="77777777" w:rsidR="00B861D3" w:rsidRPr="00B861D3" w:rsidRDefault="00B861D3" w:rsidP="00B861D3">
      <w:pPr>
        <w:jc w:val="both"/>
        <w:rPr>
          <w:rFonts w:ascii="Times New Roman" w:hAnsi="Times New Roman" w:cs="Times New Roman"/>
          <w:sz w:val="24"/>
          <w:szCs w:val="24"/>
        </w:rPr>
      </w:pPr>
      <w:r w:rsidRPr="00B861D3">
        <w:rPr>
          <w:rFonts w:ascii="Times New Roman" w:hAnsi="Times New Roman" w:cs="Times New Roman"/>
          <w:sz w:val="24"/>
          <w:szCs w:val="24"/>
        </w:rPr>
        <w:t>Shift 'n-1' disks from 'A' to 'B'.</w:t>
      </w:r>
    </w:p>
    <w:p w14:paraId="5272AD84" w14:textId="77777777" w:rsidR="00B861D3" w:rsidRPr="00B861D3" w:rsidRDefault="00B861D3" w:rsidP="00B861D3">
      <w:pPr>
        <w:jc w:val="both"/>
        <w:rPr>
          <w:rFonts w:ascii="Times New Roman" w:hAnsi="Times New Roman" w:cs="Times New Roman"/>
          <w:sz w:val="24"/>
          <w:szCs w:val="24"/>
        </w:rPr>
      </w:pPr>
      <w:r w:rsidRPr="00B861D3">
        <w:rPr>
          <w:rFonts w:ascii="Times New Roman" w:hAnsi="Times New Roman" w:cs="Times New Roman"/>
          <w:sz w:val="24"/>
          <w:szCs w:val="24"/>
        </w:rPr>
        <w:t>Shift last disk from 'A' to 'C'.</w:t>
      </w:r>
    </w:p>
    <w:p w14:paraId="1D394264" w14:textId="5AF57C61" w:rsidR="0090134D" w:rsidRDefault="00B861D3" w:rsidP="00CD6FD9">
      <w:pPr>
        <w:jc w:val="both"/>
        <w:rPr>
          <w:rFonts w:ascii="Times New Roman" w:hAnsi="Times New Roman" w:cs="Times New Roman"/>
          <w:sz w:val="24"/>
          <w:szCs w:val="24"/>
        </w:rPr>
      </w:pPr>
      <w:r w:rsidRPr="00B861D3">
        <w:rPr>
          <w:rFonts w:ascii="Times New Roman" w:hAnsi="Times New Roman" w:cs="Times New Roman"/>
          <w:sz w:val="24"/>
          <w:szCs w:val="24"/>
        </w:rPr>
        <w:t>Shift 'n-1' disks from 'B' to 'C'.</w:t>
      </w:r>
    </w:p>
    <w:p w14:paraId="18CFEF13" w14:textId="6688310C" w:rsidR="006E31B0" w:rsidRDefault="006E31B0" w:rsidP="00CD6FD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Step 1: Get the value from the user of how many disks are there and store in variable n</w:t>
      </w:r>
    </w:p>
    <w:p w14:paraId="11CE760C" w14:textId="06B0C20D" w:rsidR="006E31B0" w:rsidRDefault="006E31B0" w:rsidP="00CD6FD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2: Recursively call the function with parameter n,</w:t>
      </w:r>
      <w:r w:rsidR="00270711">
        <w:rPr>
          <w:rFonts w:ascii="Times New Roman" w:hAnsi="Times New Roman" w:cs="Times New Roman"/>
          <w:sz w:val="24"/>
          <w:szCs w:val="24"/>
        </w:rPr>
        <w:t xml:space="preserve"> from rod, to rod, auxiliary rod.</w:t>
      </w:r>
    </w:p>
    <w:p w14:paraId="41427950" w14:textId="72BDC1B4" w:rsidR="00270711" w:rsidRDefault="00270711" w:rsidP="00CD6FD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3: Print every move which determine if you have followed the rules or not. Example “</w:t>
      </w:r>
      <w:r w:rsidRPr="00270711">
        <w:rPr>
          <w:rFonts w:ascii="Times New Roman" w:hAnsi="Times New Roman" w:cs="Times New Roman"/>
          <w:sz w:val="24"/>
          <w:szCs w:val="24"/>
        </w:rPr>
        <w:t>Move disk 1 from rod A to rod B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74BD1DDC" w14:textId="162F6A59" w:rsidR="005E0639" w:rsidRDefault="005E0639" w:rsidP="00CD6FD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6BAB01B" w14:textId="09DBF75B" w:rsidR="005E0639" w:rsidRDefault="005E0639" w:rsidP="005E0639">
      <w:pPr>
        <w:pStyle w:val="Heading2"/>
        <w:numPr>
          <w:ilvl w:val="0"/>
          <w:numId w:val="1"/>
        </w:numPr>
        <w:shd w:val="clear" w:color="auto" w:fill="DEEAF6" w:themeFill="accent1" w:themeFillTint="33"/>
        <w:rPr>
          <w:rFonts w:ascii="Times New Roman" w:hAnsi="Times New Roman"/>
          <w:i w:val="0"/>
        </w:rPr>
      </w:pPr>
      <w:r>
        <w:rPr>
          <w:rFonts w:ascii="Times New Roman" w:hAnsi="Times New Roman"/>
          <w:i w:val="0"/>
        </w:rPr>
        <w:t>Phone Book</w:t>
      </w:r>
    </w:p>
    <w:p w14:paraId="340FA1B0" w14:textId="28B99B3C" w:rsidR="005E0639" w:rsidRDefault="005E0639" w:rsidP="005E063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program that will </w:t>
      </w:r>
      <w:r w:rsidR="00D55C8E">
        <w:rPr>
          <w:rFonts w:ascii="Times New Roman" w:hAnsi="Times New Roman" w:cs="Times New Roman"/>
          <w:sz w:val="24"/>
          <w:szCs w:val="24"/>
        </w:rPr>
        <w:t>a phonebook using dictionary. You have to store names as keys and number, address, email as values. Now you phone book should have following functions:</w:t>
      </w:r>
    </w:p>
    <w:p w14:paraId="738505D1" w14:textId="736CADDB" w:rsidR="00D55C8E" w:rsidRDefault="00D55C8E" w:rsidP="005E063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1: Display all the contacts:</w:t>
      </w:r>
    </w:p>
    <w:p w14:paraId="6F6677FA" w14:textId="4F64C02C" w:rsidR="00D55C8E" w:rsidRDefault="00D55C8E" w:rsidP="005E063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2: Create new contact:</w:t>
      </w:r>
    </w:p>
    <w:p w14:paraId="672D3A97" w14:textId="36DA8872" w:rsidR="00C504B2" w:rsidRDefault="00C504B2" w:rsidP="005E063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3: Search a contact:</w:t>
      </w:r>
    </w:p>
    <w:p w14:paraId="7E4082A5" w14:textId="0DE6959D" w:rsidR="00C504B2" w:rsidRDefault="00C504B2" w:rsidP="005E063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4: Delete a contact:</w:t>
      </w:r>
    </w:p>
    <w:p w14:paraId="62065BCF" w14:textId="18C060A1" w:rsidR="00C504B2" w:rsidRDefault="00C504B2" w:rsidP="005E063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5: Exit</w:t>
      </w:r>
    </w:p>
    <w:p w14:paraId="0D4DD7BA" w14:textId="60A2D30A" w:rsidR="005112E5" w:rsidRPr="00CD6FD9" w:rsidRDefault="00F9268B" w:rsidP="00CD6FD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have to display a menu with these 5 instructions and then with each option that user selects call the specific function </w:t>
      </w:r>
      <w:r w:rsidR="00786512">
        <w:rPr>
          <w:rFonts w:ascii="Times New Roman" w:hAnsi="Times New Roman" w:cs="Times New Roman"/>
          <w:sz w:val="24"/>
          <w:szCs w:val="24"/>
        </w:rPr>
        <w:t>that will return relative value.</w:t>
      </w:r>
    </w:p>
    <w:p w14:paraId="3D56B451" w14:textId="70644642" w:rsidR="00F80087" w:rsidRPr="00B9584A" w:rsidRDefault="001537E1" w:rsidP="00230AD4">
      <w:pPr>
        <w:pBdr>
          <w:top w:val="single" w:sz="6" w:space="1" w:color="auto" w:shadow="1"/>
          <w:left w:val="single" w:sz="6" w:space="4" w:color="auto" w:shadow="1"/>
          <w:bottom w:val="single" w:sz="6" w:space="1" w:color="auto" w:shadow="1"/>
          <w:right w:val="single" w:sz="6" w:space="1" w:color="auto" w:shadow="1"/>
        </w:pBdr>
        <w:spacing w:before="100" w:after="100"/>
        <w:jc w:val="center"/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B9584A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Deadline </w:t>
      </w:r>
      <w:r w:rsidR="006E31B0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Sunday </w:t>
      </w:r>
      <w:r w:rsidR="00F9268B">
        <w:rPr>
          <w:rFonts w:ascii="Times New Roman" w:hAnsi="Times New Roman" w:cs="Times New Roman"/>
          <w:b/>
          <w:color w:val="FF0000"/>
          <w:sz w:val="32"/>
          <w:szCs w:val="32"/>
        </w:rPr>
        <w:t>8</w:t>
      </w:r>
      <w:r w:rsidR="005112E5" w:rsidRPr="005112E5">
        <w:rPr>
          <w:rFonts w:ascii="Times New Roman" w:hAnsi="Times New Roman" w:cs="Times New Roman"/>
          <w:b/>
          <w:color w:val="FF0000"/>
          <w:sz w:val="32"/>
          <w:szCs w:val="32"/>
          <w:vertAlign w:val="superscript"/>
        </w:rPr>
        <w:t>th</w:t>
      </w:r>
      <w:r w:rsidR="005112E5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December, 2021 11:59 pm</w:t>
      </w:r>
    </w:p>
    <w:p w14:paraId="42506B9B" w14:textId="77777777" w:rsidR="00F660C5" w:rsidRDefault="001537E1" w:rsidP="003360F7">
      <w:pPr>
        <w:spacing w:after="40"/>
        <w:jc w:val="both"/>
        <w:rPr>
          <w:rFonts w:ascii="Times New Roman" w:hAnsi="Times New Roman" w:cs="Times New Roman"/>
          <w:sz w:val="24"/>
          <w:szCs w:val="24"/>
        </w:rPr>
      </w:pPr>
      <w:r w:rsidRPr="001537E1">
        <w:rPr>
          <w:rFonts w:ascii="Times New Roman" w:hAnsi="Times New Roman" w:cs="Times New Roman"/>
          <w:sz w:val="24"/>
          <w:szCs w:val="24"/>
        </w:rPr>
        <w:t xml:space="preserve">No </w:t>
      </w:r>
      <w:r>
        <w:rPr>
          <w:rFonts w:ascii="Times New Roman" w:hAnsi="Times New Roman" w:cs="Times New Roman"/>
          <w:sz w:val="24"/>
          <w:szCs w:val="24"/>
        </w:rPr>
        <w:t>relaxation will be given for</w:t>
      </w:r>
      <w:r w:rsidR="00DB70B0">
        <w:rPr>
          <w:rFonts w:ascii="Times New Roman" w:hAnsi="Times New Roman" w:cs="Times New Roman"/>
          <w:sz w:val="24"/>
          <w:szCs w:val="24"/>
        </w:rPr>
        <w:t xml:space="preserve"> assignment’s submission</w:t>
      </w:r>
      <w:r>
        <w:rPr>
          <w:rFonts w:ascii="Times New Roman" w:hAnsi="Times New Roman" w:cs="Times New Roman"/>
          <w:sz w:val="24"/>
          <w:szCs w:val="24"/>
        </w:rPr>
        <w:t xml:space="preserve"> deadli</w:t>
      </w:r>
      <w:r w:rsidR="00F660C5">
        <w:rPr>
          <w:rFonts w:ascii="Times New Roman" w:hAnsi="Times New Roman" w:cs="Times New Roman"/>
          <w:sz w:val="24"/>
          <w:szCs w:val="24"/>
        </w:rPr>
        <w:t>ne.</w:t>
      </w:r>
    </w:p>
    <w:p w14:paraId="223CED88" w14:textId="77777777" w:rsidR="001537E1" w:rsidRDefault="00B9584A" w:rsidP="003360F7">
      <w:pPr>
        <w:spacing w:after="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Assignme</w:t>
      </w:r>
      <w:r w:rsidR="00F660C5">
        <w:rPr>
          <w:rFonts w:ascii="Times New Roman" w:hAnsi="Times New Roman" w:cs="Times New Roman"/>
          <w:sz w:val="24"/>
          <w:szCs w:val="24"/>
        </w:rPr>
        <w:t>nt</w:t>
      </w:r>
      <w:r w:rsidR="002F1DBA">
        <w:rPr>
          <w:rFonts w:ascii="Times New Roman" w:hAnsi="Times New Roman" w:cs="Times New Roman"/>
          <w:sz w:val="24"/>
          <w:szCs w:val="24"/>
        </w:rPr>
        <w:t xml:space="preserve"> submitted</w:t>
      </w:r>
      <w:r w:rsidR="00F660C5">
        <w:rPr>
          <w:rFonts w:ascii="Times New Roman" w:hAnsi="Times New Roman" w:cs="Times New Roman"/>
          <w:sz w:val="24"/>
          <w:szCs w:val="24"/>
        </w:rPr>
        <w:t xml:space="preserve"> aft</w:t>
      </w:r>
      <w:r w:rsidR="00AB4719">
        <w:rPr>
          <w:rFonts w:ascii="Times New Roman" w:hAnsi="Times New Roman" w:cs="Times New Roman"/>
          <w:sz w:val="24"/>
          <w:szCs w:val="24"/>
        </w:rPr>
        <w:t>er deadline will lose</w:t>
      </w:r>
      <w:r w:rsidR="002F1DBA">
        <w:rPr>
          <w:rFonts w:ascii="Times New Roman" w:hAnsi="Times New Roman" w:cs="Times New Roman"/>
          <w:sz w:val="24"/>
          <w:szCs w:val="24"/>
        </w:rPr>
        <w:t xml:space="preserve"> 10%</w:t>
      </w:r>
      <w:r w:rsidR="00F660C5">
        <w:rPr>
          <w:rFonts w:ascii="Times New Roman" w:hAnsi="Times New Roman" w:cs="Times New Roman"/>
          <w:sz w:val="24"/>
          <w:szCs w:val="24"/>
        </w:rPr>
        <w:t xml:space="preserve"> marks for each day.</w:t>
      </w:r>
    </w:p>
    <w:p w14:paraId="1671342E" w14:textId="6656A886" w:rsidR="00D21E0F" w:rsidRDefault="00B13237" w:rsidP="00F17F04">
      <w:pPr>
        <w:spacing w:after="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Viva of this assignment wil</w:t>
      </w:r>
      <w:r w:rsidR="006E31B0">
        <w:rPr>
          <w:rFonts w:ascii="Times New Roman" w:hAnsi="Times New Roman" w:cs="Times New Roman"/>
          <w:sz w:val="24"/>
          <w:szCs w:val="24"/>
        </w:rPr>
        <w:t xml:space="preserve">l be conducted </w:t>
      </w:r>
      <w:r w:rsidR="00364393">
        <w:rPr>
          <w:rFonts w:ascii="Times New Roman" w:hAnsi="Times New Roman" w:cs="Times New Roman"/>
          <w:sz w:val="24"/>
          <w:szCs w:val="24"/>
        </w:rPr>
        <w:t xml:space="preserve">in lab or in office. </w:t>
      </w:r>
    </w:p>
    <w:p w14:paraId="7828C8A6" w14:textId="48EA7A7E" w:rsidR="00364393" w:rsidRPr="001537E1" w:rsidRDefault="00364393" w:rsidP="00F17F04">
      <w:pPr>
        <w:spacing w:after="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SUBMIT THE CODE </w:t>
      </w:r>
      <w:r w:rsidR="00AC50CE">
        <w:rPr>
          <w:rFonts w:ascii="Times New Roman" w:hAnsi="Times New Roman" w:cs="Times New Roman"/>
          <w:sz w:val="24"/>
          <w:szCs w:val="24"/>
        </w:rPr>
        <w:t xml:space="preserve">IN A .PY FILE </w:t>
      </w:r>
      <w:r>
        <w:rPr>
          <w:rFonts w:ascii="Times New Roman" w:hAnsi="Times New Roman" w:cs="Times New Roman"/>
          <w:sz w:val="24"/>
          <w:szCs w:val="24"/>
        </w:rPr>
        <w:t>AND THE SCREEN SHOT OF THE OUTPUT.</w:t>
      </w:r>
    </w:p>
    <w:sectPr w:rsidR="00364393" w:rsidRPr="001537E1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9C9D8A" w14:textId="77777777" w:rsidR="0084381B" w:rsidRDefault="0084381B" w:rsidP="00DF35B0">
      <w:pPr>
        <w:spacing w:after="0" w:line="240" w:lineRule="auto"/>
      </w:pPr>
      <w:r>
        <w:separator/>
      </w:r>
    </w:p>
  </w:endnote>
  <w:endnote w:type="continuationSeparator" w:id="0">
    <w:p w14:paraId="4E539445" w14:textId="77777777" w:rsidR="0084381B" w:rsidRDefault="0084381B" w:rsidP="00DF35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27584963"/>
      <w:docPartObj>
        <w:docPartGallery w:val="Page Numbers (Bottom of Page)"/>
        <w:docPartUnique/>
      </w:docPartObj>
    </w:sdtPr>
    <w:sdtEndPr/>
    <w:sdtContent>
      <w:p w14:paraId="6CEF2061" w14:textId="77777777" w:rsidR="00FD5369" w:rsidRDefault="00FD5369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D3282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2CBA08EC" w14:textId="77777777" w:rsidR="00FD5369" w:rsidRDefault="00FD53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A61B20" w14:textId="77777777" w:rsidR="0084381B" w:rsidRDefault="0084381B" w:rsidP="00DF35B0">
      <w:pPr>
        <w:spacing w:after="0" w:line="240" w:lineRule="auto"/>
      </w:pPr>
      <w:r>
        <w:separator/>
      </w:r>
    </w:p>
  </w:footnote>
  <w:footnote w:type="continuationSeparator" w:id="0">
    <w:p w14:paraId="4FCD5D02" w14:textId="77777777" w:rsidR="0084381B" w:rsidRDefault="0084381B" w:rsidP="00DF35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7C9A9" w14:textId="5B690074" w:rsidR="00DF35B0" w:rsidRDefault="00DF35B0" w:rsidP="00DF35B0">
    <w:pPr>
      <w:pStyle w:val="Header"/>
    </w:pPr>
    <w:r>
      <w:t xml:space="preserve">COMP </w:t>
    </w:r>
    <w:r w:rsidR="00BC02BF">
      <w:t>111</w:t>
    </w:r>
    <w:r>
      <w:t xml:space="preserve"> Programming</w:t>
    </w:r>
    <w:r w:rsidR="00D342DA">
      <w:t xml:space="preserve"> </w:t>
    </w:r>
    <w:r w:rsidR="001E43A9">
      <w:t>II</w:t>
    </w:r>
  </w:p>
  <w:p w14:paraId="60406495" w14:textId="77777777" w:rsidR="00DF35B0" w:rsidRDefault="00156CA7">
    <w:pPr>
      <w:pStyle w:val="Header"/>
    </w:pPr>
    <w:r>
      <w:t>Fall 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82AAA"/>
    <w:multiLevelType w:val="hybridMultilevel"/>
    <w:tmpl w:val="E1307582"/>
    <w:lvl w:ilvl="0" w:tplc="81C4BDE4">
      <w:start w:val="1"/>
      <w:numFmt w:val="decimal"/>
      <w:lvlText w:val="FEAT %1:"/>
      <w:lvlJc w:val="left"/>
      <w:pPr>
        <w:ind w:left="8439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8799" w:hanging="360"/>
      </w:pPr>
    </w:lvl>
    <w:lvl w:ilvl="2" w:tplc="0409001B" w:tentative="1">
      <w:start w:val="1"/>
      <w:numFmt w:val="lowerRoman"/>
      <w:lvlText w:val="%3."/>
      <w:lvlJc w:val="right"/>
      <w:pPr>
        <w:ind w:left="9519" w:hanging="180"/>
      </w:pPr>
    </w:lvl>
    <w:lvl w:ilvl="3" w:tplc="0409000F" w:tentative="1">
      <w:start w:val="1"/>
      <w:numFmt w:val="decimal"/>
      <w:lvlText w:val="%4."/>
      <w:lvlJc w:val="left"/>
      <w:pPr>
        <w:ind w:left="10239" w:hanging="360"/>
      </w:pPr>
    </w:lvl>
    <w:lvl w:ilvl="4" w:tplc="04090019" w:tentative="1">
      <w:start w:val="1"/>
      <w:numFmt w:val="lowerLetter"/>
      <w:lvlText w:val="%5."/>
      <w:lvlJc w:val="left"/>
      <w:pPr>
        <w:ind w:left="10959" w:hanging="360"/>
      </w:pPr>
    </w:lvl>
    <w:lvl w:ilvl="5" w:tplc="0409001B" w:tentative="1">
      <w:start w:val="1"/>
      <w:numFmt w:val="lowerRoman"/>
      <w:lvlText w:val="%6."/>
      <w:lvlJc w:val="right"/>
      <w:pPr>
        <w:ind w:left="11679" w:hanging="180"/>
      </w:pPr>
    </w:lvl>
    <w:lvl w:ilvl="6" w:tplc="0409000F" w:tentative="1">
      <w:start w:val="1"/>
      <w:numFmt w:val="decimal"/>
      <w:lvlText w:val="%7."/>
      <w:lvlJc w:val="left"/>
      <w:pPr>
        <w:ind w:left="12399" w:hanging="360"/>
      </w:pPr>
    </w:lvl>
    <w:lvl w:ilvl="7" w:tplc="04090019" w:tentative="1">
      <w:start w:val="1"/>
      <w:numFmt w:val="lowerLetter"/>
      <w:lvlText w:val="%8."/>
      <w:lvlJc w:val="left"/>
      <w:pPr>
        <w:ind w:left="13119" w:hanging="360"/>
      </w:pPr>
    </w:lvl>
    <w:lvl w:ilvl="8" w:tplc="0409001B" w:tentative="1">
      <w:start w:val="1"/>
      <w:numFmt w:val="lowerRoman"/>
      <w:lvlText w:val="%9."/>
      <w:lvlJc w:val="right"/>
      <w:pPr>
        <w:ind w:left="13839" w:hanging="180"/>
      </w:pPr>
    </w:lvl>
  </w:abstractNum>
  <w:abstractNum w:abstractNumId="1" w15:restartNumberingAfterBreak="0">
    <w:nsid w:val="5AD557A8"/>
    <w:multiLevelType w:val="hybridMultilevel"/>
    <w:tmpl w:val="CA00F636"/>
    <w:lvl w:ilvl="0" w:tplc="9294DFB6">
      <w:start w:val="1"/>
      <w:numFmt w:val="decimal"/>
      <w:lvlText w:val="%1)"/>
      <w:lvlJc w:val="left"/>
      <w:pPr>
        <w:ind w:left="36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42DA"/>
    <w:rsid w:val="00091184"/>
    <w:rsid w:val="000B79A1"/>
    <w:rsid w:val="000C1E9F"/>
    <w:rsid w:val="000F1D35"/>
    <w:rsid w:val="000F2193"/>
    <w:rsid w:val="001426D2"/>
    <w:rsid w:val="001502CB"/>
    <w:rsid w:val="001537E1"/>
    <w:rsid w:val="00156CA7"/>
    <w:rsid w:val="00180CE6"/>
    <w:rsid w:val="001D2768"/>
    <w:rsid w:val="001E43A9"/>
    <w:rsid w:val="002031DF"/>
    <w:rsid w:val="00217274"/>
    <w:rsid w:val="00230AD4"/>
    <w:rsid w:val="002420E5"/>
    <w:rsid w:val="00270711"/>
    <w:rsid w:val="002F1DBA"/>
    <w:rsid w:val="003028AC"/>
    <w:rsid w:val="003360F7"/>
    <w:rsid w:val="00351D32"/>
    <w:rsid w:val="00364393"/>
    <w:rsid w:val="00371063"/>
    <w:rsid w:val="00382EE6"/>
    <w:rsid w:val="00420E46"/>
    <w:rsid w:val="00431E4F"/>
    <w:rsid w:val="00432AD4"/>
    <w:rsid w:val="00451B4A"/>
    <w:rsid w:val="00464FDB"/>
    <w:rsid w:val="0046759C"/>
    <w:rsid w:val="004C13E8"/>
    <w:rsid w:val="004C3E41"/>
    <w:rsid w:val="004D43FC"/>
    <w:rsid w:val="005014C5"/>
    <w:rsid w:val="005112E5"/>
    <w:rsid w:val="00533FC9"/>
    <w:rsid w:val="00557A47"/>
    <w:rsid w:val="00564662"/>
    <w:rsid w:val="005D116A"/>
    <w:rsid w:val="005E0639"/>
    <w:rsid w:val="00641A64"/>
    <w:rsid w:val="00696793"/>
    <w:rsid w:val="006E31B0"/>
    <w:rsid w:val="006F2767"/>
    <w:rsid w:val="007734BE"/>
    <w:rsid w:val="00786512"/>
    <w:rsid w:val="00800182"/>
    <w:rsid w:val="00823190"/>
    <w:rsid w:val="00826459"/>
    <w:rsid w:val="008268C4"/>
    <w:rsid w:val="0084381B"/>
    <w:rsid w:val="0086273A"/>
    <w:rsid w:val="00874BEA"/>
    <w:rsid w:val="008D3282"/>
    <w:rsid w:val="0090134D"/>
    <w:rsid w:val="0097254D"/>
    <w:rsid w:val="009974F6"/>
    <w:rsid w:val="009B43F5"/>
    <w:rsid w:val="00A15130"/>
    <w:rsid w:val="00A15ABB"/>
    <w:rsid w:val="00A42833"/>
    <w:rsid w:val="00A62E53"/>
    <w:rsid w:val="00AA4783"/>
    <w:rsid w:val="00AB2EFF"/>
    <w:rsid w:val="00AB4719"/>
    <w:rsid w:val="00AC50CE"/>
    <w:rsid w:val="00B13237"/>
    <w:rsid w:val="00B45EBF"/>
    <w:rsid w:val="00B7352D"/>
    <w:rsid w:val="00B76087"/>
    <w:rsid w:val="00B8072A"/>
    <w:rsid w:val="00B861D3"/>
    <w:rsid w:val="00B9584A"/>
    <w:rsid w:val="00BC02BF"/>
    <w:rsid w:val="00BC6B48"/>
    <w:rsid w:val="00BF4404"/>
    <w:rsid w:val="00C00943"/>
    <w:rsid w:val="00C504B2"/>
    <w:rsid w:val="00C54394"/>
    <w:rsid w:val="00C6496A"/>
    <w:rsid w:val="00CD6FD9"/>
    <w:rsid w:val="00D05D09"/>
    <w:rsid w:val="00D21E0F"/>
    <w:rsid w:val="00D342DA"/>
    <w:rsid w:val="00D470D3"/>
    <w:rsid w:val="00D55C8E"/>
    <w:rsid w:val="00D6497E"/>
    <w:rsid w:val="00D86F40"/>
    <w:rsid w:val="00DB1BE9"/>
    <w:rsid w:val="00DB70B0"/>
    <w:rsid w:val="00DD22EF"/>
    <w:rsid w:val="00DE5770"/>
    <w:rsid w:val="00DF23C2"/>
    <w:rsid w:val="00DF35B0"/>
    <w:rsid w:val="00E13C6F"/>
    <w:rsid w:val="00E7392F"/>
    <w:rsid w:val="00E84F34"/>
    <w:rsid w:val="00EB3639"/>
    <w:rsid w:val="00EC158E"/>
    <w:rsid w:val="00F021DE"/>
    <w:rsid w:val="00F17F04"/>
    <w:rsid w:val="00F660C5"/>
    <w:rsid w:val="00F80087"/>
    <w:rsid w:val="00F9268B"/>
    <w:rsid w:val="00FD5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A023E4"/>
  <w15:chartTrackingRefBased/>
  <w15:docId w15:val="{3F9F0BD5-F060-4888-B65D-AC5A41C1B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35B0"/>
  </w:style>
  <w:style w:type="paragraph" w:styleId="Heading1">
    <w:name w:val="heading 1"/>
    <w:basedOn w:val="Normal"/>
    <w:next w:val="Normal"/>
    <w:link w:val="Heading1Char"/>
    <w:uiPriority w:val="9"/>
    <w:qFormat/>
    <w:rsid w:val="00DF35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35B0"/>
    <w:pPr>
      <w:keepNext/>
      <w:spacing w:before="240" w:after="60" w:line="276" w:lineRule="auto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35B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F35B0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DF35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35B0"/>
  </w:style>
  <w:style w:type="paragraph" w:styleId="Footer">
    <w:name w:val="footer"/>
    <w:basedOn w:val="Normal"/>
    <w:link w:val="FooterChar"/>
    <w:uiPriority w:val="99"/>
    <w:unhideWhenUsed/>
    <w:rsid w:val="00DF35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35B0"/>
  </w:style>
  <w:style w:type="paragraph" w:styleId="ListParagraph">
    <w:name w:val="List Paragraph"/>
    <w:basedOn w:val="Normal"/>
    <w:uiPriority w:val="34"/>
    <w:qFormat/>
    <w:rsid w:val="00DF35B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1727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05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CCU\Fall%20%202021\Comp111\Assignment\Assignement%20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Assignement 1</Template>
  <TotalTime>88</TotalTime>
  <Pages>2</Pages>
  <Words>387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Anique</dc:creator>
  <cp:keywords/>
  <dc:description/>
  <cp:lastModifiedBy>Anique Atique Alam</cp:lastModifiedBy>
  <cp:revision>76</cp:revision>
  <cp:lastPrinted>2016-03-01T15:02:00Z</cp:lastPrinted>
  <dcterms:created xsi:type="dcterms:W3CDTF">2021-12-01T11:23:00Z</dcterms:created>
  <dcterms:modified xsi:type="dcterms:W3CDTF">2021-12-01T12:51:00Z</dcterms:modified>
</cp:coreProperties>
</file>